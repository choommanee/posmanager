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04" w:rsidRPr="008C269A" w:rsidRDefault="008C269A">
      <w:pPr>
        <w:pStyle w:val="Title"/>
        <w:rPr>
          <w:rFonts w:cs="Angsana New"/>
          <w:szCs w:val="71"/>
          <w:lang w:bidi="th-TH"/>
        </w:rPr>
      </w:pPr>
      <w:r>
        <w:rPr>
          <w:rFonts w:cs="Angsana New" w:hint="cs"/>
          <w:szCs w:val="71"/>
          <w:cs/>
          <w:lang w:bidi="th-TH"/>
        </w:rPr>
        <w:t>ระบบบันทึกสิทธิ์แลกซื้อ</w:t>
      </w:r>
    </w:p>
    <w:p w:rsidR="00BD1204" w:rsidRDefault="008C269A">
      <w:pPr>
        <w:pStyle w:val="Heading1"/>
      </w:pPr>
      <w:r>
        <w:rPr>
          <w:rFonts w:cs="Angsana New" w:hint="cs"/>
          <w:szCs w:val="45"/>
          <w:cs/>
          <w:lang w:bidi="th-TH"/>
        </w:rPr>
        <w:t xml:space="preserve">การเข้าใช้งานระบบ </w:t>
      </w:r>
    </w:p>
    <w:p w:rsidR="00BD1204" w:rsidRDefault="008C269A">
      <w:p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ระบบบันทึกสิทธิ์แลกซื้อ สามารถเข้าไปใช้งานได้ที่  </w:t>
      </w:r>
      <w:hyperlink r:id="rId6" w:history="1">
        <w:r w:rsidRPr="005F7E3B">
          <w:rPr>
            <w:rStyle w:val="Hyperlink"/>
            <w:rFonts w:cs="Browallia New"/>
            <w:szCs w:val="28"/>
            <w:lang w:bidi="th-TH"/>
          </w:rPr>
          <w:t>http://172.17.1.11</w:t>
        </w:r>
      </w:hyperlink>
      <w:r>
        <w:rPr>
          <w:rFonts w:cs="Browallia New"/>
          <w:szCs w:val="28"/>
          <w:lang w:bidi="th-TH"/>
        </w:rPr>
        <w:t xml:space="preserve">   </w:t>
      </w:r>
      <w:r>
        <w:rPr>
          <w:rFonts w:cs="Browallia New" w:hint="cs"/>
          <w:szCs w:val="28"/>
          <w:cs/>
          <w:lang w:bidi="th-TH"/>
        </w:rPr>
        <w:t xml:space="preserve">โดยสามารถเข้าใช้งานผ่านโปรแกรม </w:t>
      </w:r>
      <w:r>
        <w:rPr>
          <w:rFonts w:cs="Browallia New"/>
          <w:szCs w:val="28"/>
          <w:lang w:bidi="th-TH"/>
        </w:rPr>
        <w:t xml:space="preserve">Chrome, Firefox, Internet Explorer  </w:t>
      </w:r>
      <w:r>
        <w:rPr>
          <w:rFonts w:cs="Browallia New" w:hint="cs"/>
          <w:szCs w:val="28"/>
          <w:cs/>
          <w:lang w:bidi="th-TH"/>
        </w:rPr>
        <w:t xml:space="preserve">ดังนี้ เปิดโปรแกรม </w:t>
      </w:r>
      <w:r>
        <w:rPr>
          <w:noProof/>
          <w:lang w:eastAsia="en-US" w:bidi="th-TH"/>
        </w:rPr>
        <w:drawing>
          <wp:inline distT="0" distB="0" distL="0" distR="0" wp14:anchorId="14A5320D" wp14:editId="0E78C7DB">
            <wp:extent cx="333333" cy="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rowallia New" w:hint="cs"/>
          <w:szCs w:val="28"/>
          <w:cs/>
          <w:lang w:bidi="th-TH"/>
        </w:rPr>
        <w:t xml:space="preserve">  เพื่อเข้าใช้งานผ่าน </w:t>
      </w:r>
      <w:r>
        <w:rPr>
          <w:rFonts w:cs="Browallia New"/>
          <w:szCs w:val="28"/>
          <w:lang w:bidi="th-TH"/>
        </w:rPr>
        <w:t xml:space="preserve">Chrome </w:t>
      </w:r>
    </w:p>
    <w:p w:rsidR="008C269A" w:rsidRDefault="008C269A" w:rsidP="008C269A">
      <w:p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พิมพ์ </w:t>
      </w:r>
      <w:r>
        <w:rPr>
          <w:rFonts w:cs="Browallia New"/>
          <w:szCs w:val="28"/>
          <w:lang w:bidi="th-TH"/>
        </w:rPr>
        <w:t xml:space="preserve">URL </w:t>
      </w:r>
      <w:r>
        <w:rPr>
          <w:rFonts w:cs="Browallia New" w:hint="cs"/>
          <w:szCs w:val="28"/>
          <w:cs/>
          <w:lang w:bidi="th-TH"/>
        </w:rPr>
        <w:t xml:space="preserve">เข้าไปที่ </w:t>
      </w:r>
      <w:r>
        <w:rPr>
          <w:rFonts w:cs="Browallia New"/>
          <w:szCs w:val="28"/>
          <w:lang w:bidi="th-TH"/>
        </w:rPr>
        <w:t xml:space="preserve">Address Bar </w:t>
      </w:r>
      <w:r>
        <w:rPr>
          <w:rFonts w:cs="Browallia New" w:hint="cs"/>
          <w:szCs w:val="28"/>
          <w:cs/>
          <w:lang w:bidi="th-TH"/>
        </w:rPr>
        <w:t xml:space="preserve">แล้วกดปุ่ม </w:t>
      </w:r>
      <w:r>
        <w:rPr>
          <w:rFonts w:cs="Browallia New"/>
          <w:szCs w:val="28"/>
          <w:lang w:bidi="th-TH"/>
        </w:rPr>
        <w:t xml:space="preserve">Enter </w:t>
      </w:r>
    </w:p>
    <w:p w:rsidR="008C269A" w:rsidRDefault="008C269A" w:rsidP="008C269A">
      <w:pPr>
        <w:rPr>
          <w:rFonts w:cs="Browallia New"/>
          <w:szCs w:val="28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1E38B39E" wp14:editId="07189D65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8" w:rsidRDefault="008C269A" w:rsidP="000203E5">
      <w:pPr>
        <w:jc w:val="center"/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หน้าจอของระบบ เข้าไปที่ </w:t>
      </w:r>
      <w:r>
        <w:rPr>
          <w:rFonts w:cs="Browallia New"/>
          <w:szCs w:val="28"/>
          <w:lang w:bidi="th-TH"/>
        </w:rPr>
        <w:t xml:space="preserve">LOGIN </w:t>
      </w:r>
      <w:r>
        <w:rPr>
          <w:rFonts w:cs="Browallia New" w:hint="cs"/>
          <w:szCs w:val="28"/>
          <w:cs/>
          <w:lang w:bidi="th-TH"/>
        </w:rPr>
        <w:t xml:space="preserve">แล้วทำการ </w:t>
      </w:r>
      <w:r>
        <w:rPr>
          <w:rFonts w:cs="Browallia New"/>
          <w:szCs w:val="28"/>
          <w:lang w:bidi="th-TH"/>
        </w:rPr>
        <w:t xml:space="preserve">LOGIN </w:t>
      </w:r>
      <w:r>
        <w:rPr>
          <w:rFonts w:cs="Browallia New" w:hint="cs"/>
          <w:szCs w:val="28"/>
          <w:cs/>
          <w:lang w:bidi="th-TH"/>
        </w:rPr>
        <w:t>เข้าใช้งานระบบ</w:t>
      </w:r>
      <w:bookmarkStart w:id="0" w:name="_GoBack"/>
      <w:bookmarkEnd w:id="0"/>
    </w:p>
    <w:p w:rsidR="008C269A" w:rsidRDefault="008C269A" w:rsidP="008C269A">
      <w:pPr>
        <w:pStyle w:val="Heading1"/>
      </w:pPr>
      <w:r>
        <w:rPr>
          <w:rFonts w:cs="Angsana New" w:hint="cs"/>
          <w:szCs w:val="45"/>
          <w:cs/>
          <w:lang w:bidi="th-TH"/>
        </w:rPr>
        <w:t>การเข้าใช้งานโปรแกรม</w:t>
      </w:r>
    </w:p>
    <w:p w:rsidR="008C269A" w:rsidRDefault="008C269A" w:rsidP="008C269A">
      <w:pPr>
        <w:rPr>
          <w:rFonts w:cs="Browallia New"/>
          <w:szCs w:val="28"/>
          <w:lang w:bidi="th-TH"/>
        </w:rPr>
      </w:pPr>
    </w:p>
    <w:p w:rsidR="008C269A" w:rsidRPr="008C269A" w:rsidRDefault="008C269A" w:rsidP="008C269A">
      <w:pPr>
        <w:ind w:firstLine="432"/>
        <w:rPr>
          <w:rFonts w:cs="Browallia New"/>
          <w:szCs w:val="28"/>
          <w:cs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เมือทำการ </w:t>
      </w:r>
      <w:r>
        <w:rPr>
          <w:rFonts w:cs="Browallia New"/>
          <w:szCs w:val="28"/>
          <w:lang w:bidi="th-TH"/>
        </w:rPr>
        <w:t xml:space="preserve">LOGIN </w:t>
      </w:r>
      <w:r>
        <w:rPr>
          <w:rFonts w:cs="Browallia New" w:hint="cs"/>
          <w:szCs w:val="28"/>
          <w:cs/>
          <w:lang w:bidi="th-TH"/>
        </w:rPr>
        <w:t xml:space="preserve">แล้วให้เข้าไปที่เมนู </w:t>
      </w:r>
      <w:r>
        <w:rPr>
          <w:rFonts w:cs="Browallia New"/>
          <w:szCs w:val="28"/>
          <w:lang w:bidi="th-TH"/>
        </w:rPr>
        <w:t>8</w:t>
      </w:r>
      <w:r>
        <w:rPr>
          <w:rFonts w:cs="Browallia New" w:hint="cs"/>
          <w:szCs w:val="28"/>
          <w:cs/>
          <w:lang w:bidi="th-TH"/>
        </w:rPr>
        <w:t xml:space="preserve"> ระบบการตลาด </w:t>
      </w:r>
      <w:r>
        <w:rPr>
          <w:rFonts w:cs="Browallia New"/>
          <w:szCs w:val="28"/>
          <w:lang w:bidi="th-TH"/>
        </w:rPr>
        <w:t>=&gt;</w:t>
      </w:r>
      <w:r>
        <w:rPr>
          <w:rFonts w:cs="Browallia New" w:hint="cs"/>
          <w:szCs w:val="28"/>
          <w:cs/>
          <w:lang w:bidi="th-TH"/>
        </w:rPr>
        <w:t xml:space="preserve"> </w:t>
      </w:r>
      <w:r>
        <w:rPr>
          <w:rFonts w:cs="Browallia New"/>
          <w:szCs w:val="28"/>
          <w:lang w:bidi="th-TH"/>
        </w:rPr>
        <w:t xml:space="preserve">8300 </w:t>
      </w:r>
      <w:r>
        <w:rPr>
          <w:rFonts w:cs="Browallia New" w:hint="cs"/>
          <w:szCs w:val="28"/>
          <w:cs/>
          <w:lang w:bidi="th-TH"/>
        </w:rPr>
        <w:t xml:space="preserve">งานประจำวัน </w:t>
      </w:r>
      <w:r>
        <w:rPr>
          <w:rFonts w:cs="Browallia New"/>
          <w:szCs w:val="28"/>
          <w:lang w:bidi="th-TH"/>
        </w:rPr>
        <w:t>=&gt; 83001</w:t>
      </w:r>
      <w:r>
        <w:rPr>
          <w:rFonts w:cs="Browallia New" w:hint="cs"/>
          <w:szCs w:val="28"/>
          <w:cs/>
          <w:lang w:bidi="th-TH"/>
        </w:rPr>
        <w:t xml:space="preserve"> บันทึกสิทธิ์แลกซื้อ</w:t>
      </w:r>
    </w:p>
    <w:p w:rsidR="008C269A" w:rsidRDefault="008C269A" w:rsidP="006034B2">
      <w:pPr>
        <w:jc w:val="center"/>
        <w:rPr>
          <w:rFonts w:cs="Browallia New"/>
          <w:szCs w:val="28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810ED0B" wp14:editId="20FAC360">
            <wp:extent cx="4181475" cy="1132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75" cy="11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9A" w:rsidRDefault="008C269A" w:rsidP="008C269A">
      <w:pPr>
        <w:rPr>
          <w:rFonts w:cs="Browallia New"/>
          <w:szCs w:val="28"/>
          <w:lang w:bidi="th-TH"/>
        </w:rPr>
      </w:pPr>
    </w:p>
    <w:p w:rsidR="008C269A" w:rsidRDefault="00A6320C" w:rsidP="008C269A">
      <w:p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หน้าโปรแกรม </w:t>
      </w:r>
    </w:p>
    <w:p w:rsidR="00A6320C" w:rsidRDefault="00A6320C" w:rsidP="008C269A">
      <w:pPr>
        <w:rPr>
          <w:rFonts w:cs="Browallia New"/>
          <w:szCs w:val="28"/>
          <w:lang w:bidi="th-TH"/>
        </w:rPr>
      </w:pPr>
      <w:r>
        <w:rPr>
          <w:noProof/>
          <w:lang w:eastAsia="en-US" w:bidi="th-TH"/>
        </w:rPr>
        <w:lastRenderedPageBreak/>
        <w:drawing>
          <wp:inline distT="0" distB="0" distL="0" distR="0" wp14:anchorId="7B46A2DD" wp14:editId="6195C382">
            <wp:extent cx="5943600" cy="2414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0C" w:rsidRDefault="00A6320C" w:rsidP="008C269A">
      <w:p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ขั้นตอนการบันทึก </w:t>
      </w:r>
    </w:p>
    <w:p w:rsidR="00A6320C" w:rsidRDefault="00A6320C" w:rsidP="00A6320C">
      <w:pPr>
        <w:pStyle w:val="ListParagraph"/>
        <w:numPr>
          <w:ilvl w:val="0"/>
          <w:numId w:val="13"/>
        </w:num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>สอบถามชื่อ และ นามสกุล เพื่อทำการสีบค้น ว่าเคยใช้สิทธิ์หรือยัง หากยังไม่เคยให้ทำการกดปุ่ม เพิ่มข้อมูล จะปรากฏหน้าที่จะต้องทำการบันทึก และให้ทำการบันทึกดังนี้</w:t>
      </w:r>
    </w:p>
    <w:p w:rsidR="00A6320C" w:rsidRDefault="00A6320C" w:rsidP="00A6320C">
      <w:pPr>
        <w:pStyle w:val="ListParagraph"/>
        <w:ind w:left="0"/>
        <w:jc w:val="center"/>
        <w:rPr>
          <w:rFonts w:cs="Browallia New"/>
          <w:szCs w:val="28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7DA241D" wp14:editId="2825E3F2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0C" w:rsidRDefault="00A6320C" w:rsidP="00A6320C">
      <w:pPr>
        <w:pStyle w:val="ListParagraph"/>
        <w:numPr>
          <w:ilvl w:val="0"/>
          <w:numId w:val="15"/>
        </w:num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กรอก วันที่ ที่ทำการซื้อ </w:t>
      </w:r>
      <w:r>
        <w:rPr>
          <w:rFonts w:cs="Browallia New"/>
          <w:szCs w:val="28"/>
          <w:lang w:bidi="th-TH"/>
        </w:rPr>
        <w:t xml:space="preserve">, </w:t>
      </w:r>
      <w:r>
        <w:rPr>
          <w:rFonts w:cs="Browallia New" w:hint="cs"/>
          <w:szCs w:val="28"/>
          <w:cs/>
          <w:lang w:bidi="th-TH"/>
        </w:rPr>
        <w:t xml:space="preserve">รหัสสมาชิก </w:t>
      </w:r>
      <w:r>
        <w:rPr>
          <w:rFonts w:cs="Browallia New"/>
          <w:szCs w:val="28"/>
          <w:lang w:bidi="th-TH"/>
        </w:rPr>
        <w:t>,</w:t>
      </w:r>
      <w:r>
        <w:rPr>
          <w:rFonts w:cs="Browallia New" w:hint="cs"/>
          <w:szCs w:val="28"/>
          <w:cs/>
          <w:lang w:bidi="th-TH"/>
        </w:rPr>
        <w:t xml:space="preserve"> ชื่อ </w:t>
      </w:r>
      <w:r>
        <w:rPr>
          <w:rFonts w:cs="Browallia New"/>
          <w:szCs w:val="28"/>
          <w:lang w:bidi="th-TH"/>
        </w:rPr>
        <w:t>–</w:t>
      </w:r>
      <w:r>
        <w:rPr>
          <w:rFonts w:cs="Browallia New" w:hint="cs"/>
          <w:szCs w:val="28"/>
          <w:cs/>
          <w:lang w:bidi="th-TH"/>
        </w:rPr>
        <w:t xml:space="preserve"> นามสกุล เบอร์โทร </w:t>
      </w:r>
    </w:p>
    <w:p w:rsidR="00A6320C" w:rsidRDefault="00A6320C" w:rsidP="00A6320C">
      <w:pPr>
        <w:pStyle w:val="ListParagraph"/>
        <w:numPr>
          <w:ilvl w:val="0"/>
          <w:numId w:val="15"/>
        </w:num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>รหัสใบเสร็จ ที่จะใช้คำนวณสิทธ์ในการแลกซื้อ เมือกรอก รหัสใบเสร็จแล้ว ระบบจะคำนวณสิทธิ์ในการแลกซื้อให้</w:t>
      </w:r>
    </w:p>
    <w:p w:rsidR="00A6320C" w:rsidRDefault="00A6320C" w:rsidP="00A6320C">
      <w:pPr>
        <w:pStyle w:val="ListParagraph"/>
        <w:numPr>
          <w:ilvl w:val="0"/>
          <w:numId w:val="15"/>
        </w:num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>บันทึก รายละเอียดรายการแลกซื้อ ให้ทำการกรอก วันที่ที่ออกใบเสร็จ รายการแลกซื้อนั้น และรหัสใบเสร็จ พร้อมทั้งบันทึกว่า ลูกค้าใช้สิทธิ์ไปทั้งหมดกี่สิทธิ์ โดยเปรียบเทียบกับสิทธิ์ กับใบเสร็จที่นำมาแลกซื้อ</w:t>
      </w:r>
    </w:p>
    <w:p w:rsidR="00A6320C" w:rsidRDefault="00A6320C" w:rsidP="00A6320C">
      <w:pPr>
        <w:pStyle w:val="ListParagraph"/>
        <w:numPr>
          <w:ilvl w:val="0"/>
          <w:numId w:val="15"/>
        </w:num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>ทำการกดปุ่มบันทึก</w:t>
      </w:r>
    </w:p>
    <w:p w:rsidR="00A6320C" w:rsidRDefault="00A6320C" w:rsidP="00A6320C">
      <w:pPr>
        <w:rPr>
          <w:rFonts w:cs="Browallia New"/>
          <w:szCs w:val="28"/>
          <w:lang w:bidi="th-TH"/>
        </w:rPr>
      </w:pPr>
    </w:p>
    <w:p w:rsidR="00A6320C" w:rsidRDefault="00A6320C" w:rsidP="00A6320C">
      <w:pPr>
        <w:rPr>
          <w:rFonts w:cs="Browallia New"/>
          <w:szCs w:val="28"/>
          <w:lang w:bidi="th-TH"/>
        </w:rPr>
      </w:pPr>
    </w:p>
    <w:p w:rsidR="00A6320C" w:rsidRPr="00A6320C" w:rsidRDefault="00A6320C" w:rsidP="00A6320C">
      <w:pPr>
        <w:rPr>
          <w:rFonts w:cs="Browallia New"/>
          <w:szCs w:val="28"/>
          <w:lang w:bidi="th-TH"/>
        </w:rPr>
      </w:pPr>
    </w:p>
    <w:p w:rsidR="00A6320C" w:rsidRDefault="00A6320C" w:rsidP="00A6320C">
      <w:pPr>
        <w:pStyle w:val="ListParagraph"/>
        <w:rPr>
          <w:rFonts w:cs="Browallia New"/>
          <w:szCs w:val="28"/>
          <w:lang w:bidi="th-TH"/>
        </w:rPr>
      </w:pPr>
    </w:p>
    <w:p w:rsidR="00A6320C" w:rsidRDefault="00A6320C" w:rsidP="00A6320C">
      <w:pPr>
        <w:pStyle w:val="ListParagraph"/>
        <w:numPr>
          <w:ilvl w:val="0"/>
          <w:numId w:val="13"/>
        </w:numPr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 xml:space="preserve">กรณีที่ลูกค้ามีรายชื่อในการแลกซื้ออยู่แล้ว ให้ทำการค้นหา เมือทำการค้นหาเจอแล้วให้ทำการกดปุ่ม </w:t>
      </w:r>
      <w:r>
        <w:rPr>
          <w:noProof/>
          <w:lang w:eastAsia="en-US" w:bidi="th-TH"/>
        </w:rPr>
        <w:drawing>
          <wp:inline distT="0" distB="0" distL="0" distR="0">
            <wp:extent cx="152400" cy="152400"/>
            <wp:effectExtent l="0" t="0" r="0" b="0"/>
            <wp:docPr id="7" name="Picture 7" descr="http://172.17.1.11/images/g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7.1.11/images/ge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rowallia New" w:hint="cs"/>
          <w:szCs w:val="28"/>
          <w:cs/>
          <w:lang w:bidi="th-TH"/>
        </w:rPr>
        <w:t xml:space="preserve"> เพื่อทำการเพิ่มรายละเอียดของการแลกซื้อ ซึ้งการบันทึกจะมีความคล้ายกัน แต่ไม่ต้องกรอกรายละเอียดของผู้ซื้อ ดังนี้</w:t>
      </w:r>
    </w:p>
    <w:p w:rsidR="00A6320C" w:rsidRDefault="00A6320C" w:rsidP="00A6320C">
      <w:pPr>
        <w:pStyle w:val="ListParagraph"/>
        <w:ind w:left="0"/>
        <w:rPr>
          <w:rFonts w:cs="Browallia New"/>
          <w:szCs w:val="28"/>
          <w:lang w:bidi="th-TH"/>
        </w:rPr>
      </w:pPr>
      <w:r>
        <w:rPr>
          <w:noProof/>
          <w:lang w:eastAsia="en-US" w:bidi="th-TH"/>
        </w:rPr>
        <w:lastRenderedPageBreak/>
        <w:drawing>
          <wp:inline distT="0" distB="0" distL="0" distR="0" wp14:anchorId="13F415E4" wp14:editId="64E50635">
            <wp:extent cx="5943600" cy="2414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0C" w:rsidRDefault="00A6320C" w:rsidP="00A6320C">
      <w:pPr>
        <w:pStyle w:val="ListParagraph"/>
        <w:ind w:left="0"/>
        <w:rPr>
          <w:rFonts w:cs="Browallia New"/>
          <w:szCs w:val="28"/>
          <w:lang w:bidi="th-TH"/>
        </w:rPr>
      </w:pPr>
      <w:r>
        <w:rPr>
          <w:rFonts w:cs="Browallia New" w:hint="cs"/>
          <w:szCs w:val="28"/>
          <w:cs/>
          <w:lang w:bidi="th-TH"/>
        </w:rPr>
        <w:t>หน้าบันทึก กรณีที่มีข้อมูลการซื้ออยู่แล้ว</w:t>
      </w:r>
    </w:p>
    <w:p w:rsidR="00A6320C" w:rsidRPr="00A6320C" w:rsidRDefault="00A6320C" w:rsidP="00A6320C">
      <w:pPr>
        <w:pStyle w:val="ListParagraph"/>
        <w:ind w:left="0"/>
        <w:rPr>
          <w:rFonts w:cs="Browallia New"/>
          <w:szCs w:val="28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674C80CA" wp14:editId="0D75ADBD">
            <wp:extent cx="5943600" cy="3571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0C" w:rsidRPr="00A6320C" w:rsidSect="008C269A">
      <w:pgSz w:w="12240" w:h="15840"/>
      <w:pgMar w:top="709" w:right="1440" w:bottom="9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796FE1"/>
    <w:multiLevelType w:val="hybridMultilevel"/>
    <w:tmpl w:val="0B1A468C"/>
    <w:lvl w:ilvl="0" w:tplc="00AE4A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B70BA"/>
    <w:multiLevelType w:val="hybridMultilevel"/>
    <w:tmpl w:val="4B9872D6"/>
    <w:lvl w:ilvl="0" w:tplc="DDF6A1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Browall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42E07"/>
    <w:multiLevelType w:val="hybridMultilevel"/>
    <w:tmpl w:val="7DA2319C"/>
    <w:lvl w:ilvl="0" w:tplc="36D854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Browall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9A"/>
    <w:rsid w:val="000203E5"/>
    <w:rsid w:val="006034B2"/>
    <w:rsid w:val="008C269A"/>
    <w:rsid w:val="00902888"/>
    <w:rsid w:val="00A6320C"/>
    <w:rsid w:val="00B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25A00-1DC6-447E-9091-2EECED2F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9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17.1.1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22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kim</dc:creator>
  <cp:keywords/>
  <cp:lastModifiedBy>joe kim</cp:lastModifiedBy>
  <cp:revision>4</cp:revision>
  <dcterms:created xsi:type="dcterms:W3CDTF">2013-10-15T07:35:00Z</dcterms:created>
  <dcterms:modified xsi:type="dcterms:W3CDTF">2013-10-16T02:58:00Z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